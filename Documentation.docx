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C32" w:rsidRDefault="001A7EBD" w:rsidP="00F101C4">
      <w:pPr>
        <w:pStyle w:val="Titre"/>
      </w:pPr>
      <w:r>
        <w:t>Architecture</w:t>
      </w:r>
    </w:p>
    <w:p w:rsidR="00F101C4" w:rsidRDefault="00F101C4" w:rsidP="00F101C4">
      <w:pPr>
        <w:pStyle w:val="Sansinterligne"/>
      </w:pPr>
    </w:p>
    <w:p w:rsidR="00F101C4" w:rsidRDefault="006E7562" w:rsidP="00F101C4">
      <w:pPr>
        <w:pStyle w:val="Sansinterligne"/>
      </w:pPr>
      <w:proofErr w:type="spellStart"/>
      <w:r>
        <w:t>Explain</w:t>
      </w:r>
      <w:proofErr w:type="spellEnd"/>
      <w:r>
        <w:t xml:space="preserve"> the </w:t>
      </w:r>
      <w:proofErr w:type="spellStart"/>
      <w:r>
        <w:t>different</w:t>
      </w:r>
      <w:proofErr w:type="spellEnd"/>
      <w:r>
        <w:t xml:space="preserve"> components</w:t>
      </w:r>
    </w:p>
    <w:p w:rsidR="006E7562" w:rsidRDefault="00252335" w:rsidP="00F101C4">
      <w:pPr>
        <w:pStyle w:val="Sansinterligne"/>
      </w:pPr>
      <w:proofErr w:type="spellStart"/>
      <w:r>
        <w:t>Draw</w:t>
      </w:r>
      <w:proofErr w:type="spellEnd"/>
      <w:r>
        <w:t xml:space="preserve"> an interaction </w:t>
      </w:r>
      <w:proofErr w:type="spellStart"/>
      <w:r>
        <w:t>diagram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component</w:t>
      </w:r>
    </w:p>
    <w:p w:rsidR="00252335" w:rsidRDefault="00252335" w:rsidP="00F101C4">
      <w:pPr>
        <w:pStyle w:val="Sansinterligne"/>
      </w:pPr>
    </w:p>
    <w:p w:rsidR="00021833" w:rsidRPr="00021833" w:rsidRDefault="00B71F65" w:rsidP="00021833">
      <w:pPr>
        <w:pStyle w:val="Titre"/>
      </w:pPr>
      <w:r>
        <w:t>Install</w:t>
      </w:r>
    </w:p>
    <w:p w:rsidR="00021833" w:rsidRDefault="00021833" w:rsidP="00F101C4">
      <w:pPr>
        <w:pStyle w:val="Sansinterligne"/>
      </w:pPr>
    </w:p>
    <w:p w:rsidR="007D495A" w:rsidRDefault="007D495A" w:rsidP="00F101C4">
      <w:pPr>
        <w:pStyle w:val="Sansinterligne"/>
      </w:pPr>
      <w:r>
        <w:t xml:space="preserve">Install </w:t>
      </w:r>
      <w:proofErr w:type="spellStart"/>
      <w:r>
        <w:t>manually</w:t>
      </w:r>
      <w:proofErr w:type="spellEnd"/>
    </w:p>
    <w:p w:rsidR="007D495A" w:rsidRDefault="007D495A" w:rsidP="00F101C4">
      <w:pPr>
        <w:pStyle w:val="Sansinterligne"/>
      </w:pPr>
      <w:r>
        <w:t xml:space="preserve">Install </w:t>
      </w:r>
      <w:proofErr w:type="spellStart"/>
      <w:r>
        <w:t>with</w:t>
      </w:r>
      <w:proofErr w:type="spellEnd"/>
      <w:r>
        <w:t xml:space="preserve"> docker</w:t>
      </w:r>
    </w:p>
    <w:p w:rsidR="007D495A" w:rsidRDefault="007D495A" w:rsidP="00F101C4">
      <w:pPr>
        <w:pStyle w:val="Sansinterligne"/>
      </w:pPr>
    </w:p>
    <w:p w:rsidR="00EA5F56" w:rsidRDefault="00EA5F56" w:rsidP="00F101C4">
      <w:pPr>
        <w:pStyle w:val="Sansinterligne"/>
      </w:pPr>
    </w:p>
    <w:p w:rsidR="00F101C4" w:rsidRDefault="00961206" w:rsidP="00961206">
      <w:pPr>
        <w:pStyle w:val="Titre"/>
      </w:pPr>
      <w:r>
        <w:t>Usage</w:t>
      </w:r>
    </w:p>
    <w:p w:rsidR="00961206" w:rsidRDefault="00961206" w:rsidP="00961206"/>
    <w:p w:rsidR="00C97B57" w:rsidRDefault="00C97B57" w:rsidP="00D075A1">
      <w:pPr>
        <w:pStyle w:val="Sansinterligne"/>
      </w:pPr>
      <w:proofErr w:type="spellStart"/>
      <w:r>
        <w:t>Protect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 :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resource</w:t>
      </w:r>
      <w:proofErr w:type="spellEnd"/>
      <w:r>
        <w:t xml:space="preserve"> via the UI or </w:t>
      </w:r>
      <w:proofErr w:type="spellStart"/>
      <w:r>
        <w:t>visual</w:t>
      </w:r>
      <w:proofErr w:type="spellEnd"/>
      <w:r>
        <w:t xml:space="preserve"> studio extension, </w:t>
      </w:r>
      <w:proofErr w:type="spellStart"/>
      <w:r>
        <w:t>authenticate</w:t>
      </w:r>
      <w:proofErr w:type="spellEnd"/>
      <w:r>
        <w:t xml:space="preserve"> the user, check the user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authorized</w:t>
      </w:r>
      <w:proofErr w:type="spellEnd"/>
      <w:r>
        <w:t xml:space="preserve">, </w:t>
      </w:r>
      <w:proofErr w:type="spellStart"/>
      <w:r>
        <w:t>modify</w:t>
      </w:r>
      <w:proofErr w:type="spellEnd"/>
      <w:r>
        <w:t xml:space="preserve"> the client</w:t>
      </w:r>
    </w:p>
    <w:p w:rsidR="00C97B57" w:rsidRDefault="00C97B57" w:rsidP="00D075A1">
      <w:pPr>
        <w:pStyle w:val="Sansinterligne"/>
      </w:pPr>
    </w:p>
    <w:p w:rsidR="00FE1EA9" w:rsidRDefault="00FE1EA9" w:rsidP="00FE1EA9">
      <w:pPr>
        <w:pStyle w:val="Titre"/>
      </w:pPr>
      <w:r>
        <w:t>API documentation</w:t>
      </w:r>
    </w:p>
    <w:p w:rsidR="00FE1EA9" w:rsidRDefault="00FE1EA9" w:rsidP="00D075A1">
      <w:pPr>
        <w:pStyle w:val="Sansinterligne"/>
      </w:pPr>
    </w:p>
    <w:p w:rsidR="00D075A1" w:rsidRPr="00961206" w:rsidRDefault="00D075A1" w:rsidP="00961206">
      <w:bookmarkStart w:id="0" w:name="_GoBack"/>
      <w:bookmarkEnd w:id="0"/>
    </w:p>
    <w:sectPr w:rsidR="00D075A1" w:rsidRPr="00961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32"/>
    <w:rsid w:val="00021833"/>
    <w:rsid w:val="00034D97"/>
    <w:rsid w:val="001A7EBD"/>
    <w:rsid w:val="00252335"/>
    <w:rsid w:val="00264C32"/>
    <w:rsid w:val="00590DFC"/>
    <w:rsid w:val="006E7562"/>
    <w:rsid w:val="007D495A"/>
    <w:rsid w:val="00961206"/>
    <w:rsid w:val="00B71F65"/>
    <w:rsid w:val="00B92140"/>
    <w:rsid w:val="00C97B57"/>
    <w:rsid w:val="00D075A1"/>
    <w:rsid w:val="00E50ADD"/>
    <w:rsid w:val="00EA5F56"/>
    <w:rsid w:val="00F101C4"/>
    <w:rsid w:val="00FE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829A0"/>
  <w15:chartTrackingRefBased/>
  <w15:docId w15:val="{4E09AA62-9BD8-46F8-89CC-5AC47A232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8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101C4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F10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0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0218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thabart</dc:creator>
  <cp:keywords/>
  <dc:description/>
  <cp:lastModifiedBy>thabart</cp:lastModifiedBy>
  <cp:revision>17</cp:revision>
  <dcterms:created xsi:type="dcterms:W3CDTF">2016-06-16T08:53:00Z</dcterms:created>
  <dcterms:modified xsi:type="dcterms:W3CDTF">2016-06-16T08:58:00Z</dcterms:modified>
</cp:coreProperties>
</file>